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7B" w:rsidRDefault="00745956">
      <w:pPr>
        <w:pStyle w:val="Dat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5000</wp14:pctPosVOffset>
                    </wp:positionV>
                  </mc:Choice>
                  <mc:Fallback>
                    <wp:positionV relativeFrom="page">
                      <wp:posOffset>502920</wp:posOffset>
                    </wp:positionV>
                  </mc:Fallback>
                </mc:AlternateContent>
                <wp:extent cx="6305550" cy="1271016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27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190"/>
                              <w:gridCol w:w="2880"/>
                            </w:tblGrid>
                            <w:tr w:rsidR="00445A7B">
                              <w:tc>
                                <w:tcPr>
                                  <w:tcW w:w="3750" w:type="pct"/>
                                </w:tcPr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Tileston Village Condominium Trust</w:t>
                                  </w:r>
                                </w:p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2 Tileston St.</w:t>
                                  </w:r>
                                </w:p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Everett. MA 02149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445A7B" w:rsidRDefault="00233C72">
                                  <w:pPr>
                                    <w:pStyle w:val="Header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>
                                        <wp:extent cx="1828800" cy="1741932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2a.tif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0" cy="17419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445A7B" w:rsidRDefault="00445A7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6.5pt;height:100.1pt;z-index:251659264;visibility:visible;mso-wrap-style:square;mso-width-percent:1000;mso-height-percent:150;mso-top-percent:50;mso-wrap-distance-left:9pt;mso-wrap-distance-top:0;mso-wrap-distance-right:9pt;mso-wrap-distance-bottom:0;mso-position-horizontal:center;mso-position-horizontal-relative:margin;mso-position-vertical-relative:page;mso-width-percent:1000;mso-height-percent:15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" o:allowoverlap="f" filled="f" stroked="f" strokeweight=".5pt">
                <v:textbox style="mso-fit-shape-to-text:t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190"/>
                        <w:gridCol w:w="2880"/>
                      </w:tblGrid>
                      <w:tr w:rsidR="00445A7B">
                        <w:tc>
                          <w:tcPr>
                            <w:tcW w:w="3750" w:type="pct"/>
                          </w:tcPr>
                          <w:p w:rsidR="00445A7B" w:rsidRDefault="00233C72">
                            <w:pPr>
                              <w:pStyle w:val="Header"/>
                            </w:pPr>
                            <w:r>
                              <w:t>Tileston Village Condominium Trust</w:t>
                            </w:r>
                          </w:p>
                          <w:p w:rsidR="00445A7B" w:rsidRDefault="00233C72">
                            <w:pPr>
                              <w:pStyle w:val="Header"/>
                            </w:pPr>
                            <w:r>
                              <w:t>2 Tileston St.</w:t>
                            </w:r>
                          </w:p>
                          <w:p w:rsidR="00445A7B" w:rsidRDefault="00233C72">
                            <w:pPr>
                              <w:pStyle w:val="Header"/>
                            </w:pPr>
                            <w:r>
                              <w:t>Everett. MA 02149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445A7B" w:rsidRDefault="00233C72"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1828800" cy="1741932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2a.t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0" cy="17419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445A7B" w:rsidRDefault="00445A7B"/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id w:val="1090121960"/>
          <w:placeholder>
            <w:docPart w:val="57C1A0C4AFC248C394751C4BA046C3DF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>
            <w:t>Click Here to Select A Date</w:t>
          </w:r>
        </w:sdtContent>
      </w:sdt>
    </w:p>
    <w:sdt>
      <w:sdtPr>
        <w:id w:val="1506008085"/>
        <w:placeholder>
          <w:docPart w:val="2B0068878B8346D3BD9A887A58223CFB"/>
        </w:placeholder>
        <w:temporary/>
        <w:showingPlcHdr/>
        <w15:appearance w15:val="hidden"/>
        <w:text/>
      </w:sdtPr>
      <w:sdtEndPr/>
      <w:sdtContent>
        <w:p w:rsidR="00445A7B" w:rsidRDefault="00745956" w:rsidP="00233C72">
          <w:pPr>
            <w:pStyle w:val="Recipient"/>
            <w:ind w:left="720" w:hanging="720"/>
          </w:pPr>
          <w:r>
            <w:t>[Recipient Name]</w:t>
          </w:r>
        </w:p>
      </w:sdtContent>
    </w:sdt>
    <w:sdt>
      <w:sdtPr>
        <w:id w:val="-1843155033"/>
        <w:placeholder>
          <w:docPart w:val="9117AC04D024492A8A5DFAB9962F1405"/>
        </w:placeholder>
        <w:temporary/>
        <w:showingPlcHdr/>
        <w15:appearance w15:val="hidden"/>
        <w:text/>
      </w:sdtPr>
      <w:sdtEndPr/>
      <w:sdtContent>
        <w:p w:rsidR="00445A7B" w:rsidRDefault="00745956">
          <w:r>
            <w:t xml:space="preserve">[Recipient Street Address, </w:t>
          </w:r>
          <w:r>
            <w:t>City, ST ZIP Code]</w:t>
          </w:r>
        </w:p>
      </w:sdtContent>
    </w:sdt>
    <w:p w:rsidR="00445A7B" w:rsidRDefault="00745956">
      <w:pPr>
        <w:pStyle w:val="Salutation"/>
      </w:pPr>
      <w:r>
        <w:t xml:space="preserve">Dear </w:t>
      </w:r>
      <w:sdt>
        <w:sdtPr>
          <w:id w:val="1586728313"/>
          <w:placeholder>
            <w:docPart w:val="96DC8FD1F47948A1AB851D4715DBE9C6"/>
          </w:placeholder>
          <w:temporary/>
          <w:showingPlcHdr/>
          <w15:appearance w15:val="hidden"/>
          <w:text/>
        </w:sdtPr>
        <w:sdtEndPr/>
        <w:sdtContent>
          <w:r>
            <w:t>[Recipient]</w:t>
          </w:r>
        </w:sdtContent>
      </w:sdt>
      <w:r>
        <w:t>,</w:t>
      </w:r>
    </w:p>
    <w:sdt>
      <w:sdtPr>
        <w:id w:val="413980692"/>
        <w:placeholder>
          <w:docPart w:val="F6A2F0FEDD2040ADB410486E697CA2F7"/>
        </w:placeholder>
        <w:temporary/>
        <w:showingPlcHdr/>
        <w15:appearance w15:val="hidden"/>
      </w:sdtPr>
      <w:sdtEndPr/>
      <w:sdtContent>
        <w:p w:rsidR="00445A7B" w:rsidRDefault="00745956">
          <w:r>
            <w:t xml:space="preserve">If you’re ready to write, just click here and go to it! </w:t>
          </w:r>
        </w:p>
        <w:p w:rsidR="00445A7B" w:rsidRDefault="00745956">
          <w:r>
            <w:t xml:space="preserve">Or, if you want to customize the look of your letter, you can do that in almost no time… </w:t>
          </w:r>
        </w:p>
        <w:p w:rsidR="00445A7B" w:rsidRDefault="00745956">
          <w:r>
            <w:t>On the Design tab of the ribbon, check out the Themes, Colors, and F</w:t>
          </w:r>
          <w:r>
            <w:t>onts galleries to preview different looks from a variety of choices. Then just click to apply one you like.</w:t>
          </w:r>
        </w:p>
        <w:p w:rsidR="00445A7B" w:rsidRDefault="00745956">
          <w:r>
            <w:t>Have company-branded colors and fonts? No problem. You can add your own combination. To add your own logo just right-click the placeholder logo, and</w:t>
          </w:r>
          <w:r>
            <w:t xml:space="preserve"> then click Change Picture.</w:t>
          </w:r>
        </w:p>
        <w:p w:rsidR="00445A7B" w:rsidRDefault="00745956">
          <w:r>
            <w:t>If you love the look (and who wouldn’t?), see other templates under File, New that coordinate with this letter, including a résumé and a report. So, you can quickly create a professional, branded look for your documents.</w:t>
          </w:r>
        </w:p>
      </w:sdtContent>
    </w:sdt>
    <w:p w:rsidR="00445A7B" w:rsidRDefault="00745956">
      <w:pPr>
        <w:pStyle w:val="Closing"/>
      </w:pPr>
      <w:r>
        <w:t xml:space="preserve">Warm </w:t>
      </w:r>
      <w:r>
        <w:t>regards,</w:t>
      </w:r>
    </w:p>
    <w:sdt>
      <w:sdtPr>
        <w:alias w:val="Your Name"/>
        <w:tag w:val=""/>
        <w:id w:val="1197042864"/>
        <w:placeholder>
          <w:docPart w:val="C7473A32E08343C99D1AF3175A15836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445A7B" w:rsidRDefault="00233C72">
          <w:pPr>
            <w:pStyle w:val="Signature"/>
          </w:pPr>
          <w:r>
            <w:t>Melissa Cerebi</w:t>
          </w:r>
        </w:p>
      </w:sdtContent>
    </w:sdt>
    <w:sdt>
      <w:sdtPr>
        <w:id w:val="-1093773597"/>
        <w:placeholder>
          <w:docPart w:val="A68DF7DB3BA34894B759D3CA06C52FE9"/>
        </w:placeholder>
        <w:temporary/>
        <w:showingPlcHdr/>
        <w15:appearance w15:val="hidden"/>
        <w:text/>
      </w:sdtPr>
      <w:sdtEndPr/>
      <w:sdtContent>
        <w:p w:rsidR="00445A7B" w:rsidRDefault="00745956">
          <w:pPr>
            <w:pStyle w:val="Title"/>
          </w:pPr>
          <w:r>
            <w:t>[Your Title]</w:t>
          </w:r>
        </w:p>
      </w:sdtContent>
    </w:sdt>
    <w:sectPr w:rsidR="00445A7B">
      <w:footerReference w:type="default" r:id="rId9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956" w:rsidRDefault="00745956">
      <w:pPr>
        <w:spacing w:before="0" w:after="0" w:line="240" w:lineRule="auto"/>
      </w:pPr>
      <w:r>
        <w:separator/>
      </w:r>
    </w:p>
  </w:endnote>
  <w:endnote w:type="continuationSeparator" w:id="0">
    <w:p w:rsidR="00745956" w:rsidRDefault="007459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7B" w:rsidRDefault="0074595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956" w:rsidRDefault="00745956">
      <w:pPr>
        <w:spacing w:before="0" w:after="0" w:line="240" w:lineRule="auto"/>
      </w:pPr>
      <w:r>
        <w:separator/>
      </w:r>
    </w:p>
  </w:footnote>
  <w:footnote w:type="continuationSeparator" w:id="0">
    <w:p w:rsidR="00745956" w:rsidRDefault="0074595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72"/>
    <w:rsid w:val="00233C72"/>
    <w:rsid w:val="00445A7B"/>
    <w:rsid w:val="0074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59B8C7"/>
  <w15:chartTrackingRefBased/>
  <w15:docId w15:val="{E4AC7CE4-D86A-4540-9669-50DAFF46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erebi\AppData\Roaming\Microsoft\Templates\Letterhead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C1A0C4AFC248C394751C4BA046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3E275-24CD-404F-9DDD-64FA5B965CF7}"/>
      </w:docPartPr>
      <w:docPartBody>
        <w:p w:rsidR="00000000" w:rsidRDefault="00072503">
          <w:pPr>
            <w:pStyle w:val="57C1A0C4AFC248C394751C4BA046C3DF"/>
          </w:pPr>
          <w:r>
            <w:t>Click Here to Select A Date</w:t>
          </w:r>
        </w:p>
      </w:docPartBody>
    </w:docPart>
    <w:docPart>
      <w:docPartPr>
        <w:name w:val="2B0068878B8346D3BD9A887A58223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74C7A-A945-4EAC-97B6-9A732AADBFBC}"/>
      </w:docPartPr>
      <w:docPartBody>
        <w:p w:rsidR="00000000" w:rsidRDefault="00072503">
          <w:pPr>
            <w:pStyle w:val="2B0068878B8346D3BD9A887A58223CFB"/>
          </w:pPr>
          <w:r>
            <w:t>[Recipient Name]</w:t>
          </w:r>
        </w:p>
      </w:docPartBody>
    </w:docPart>
    <w:docPart>
      <w:docPartPr>
        <w:name w:val="9117AC04D024492A8A5DFAB9962F1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91D4B-9877-4481-A87D-6D8A601E29D1}"/>
      </w:docPartPr>
      <w:docPartBody>
        <w:p w:rsidR="00000000" w:rsidRDefault="00072503">
          <w:pPr>
            <w:pStyle w:val="9117AC04D024492A8A5DFAB9962F1405"/>
          </w:pPr>
          <w:r>
            <w:t>[Recipient Street Address, City, ST ZIP Code]</w:t>
          </w:r>
        </w:p>
      </w:docPartBody>
    </w:docPart>
    <w:docPart>
      <w:docPartPr>
        <w:name w:val="96DC8FD1F47948A1AB851D4715DBE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F9FB9-1BF4-4798-8E1E-94DD1E77B2C9}"/>
      </w:docPartPr>
      <w:docPartBody>
        <w:p w:rsidR="00000000" w:rsidRDefault="00072503">
          <w:pPr>
            <w:pStyle w:val="96DC8FD1F47948A1AB851D4715DBE9C6"/>
          </w:pPr>
          <w:r>
            <w:t>[Recipient]</w:t>
          </w:r>
        </w:p>
      </w:docPartBody>
    </w:docPart>
    <w:docPart>
      <w:docPartPr>
        <w:name w:val="F6A2F0FEDD2040ADB410486E697CA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F7A4E-8043-40F2-8EA8-42BF129C81AC}"/>
      </w:docPartPr>
      <w:docPartBody>
        <w:p w:rsidR="00D5622E" w:rsidRDefault="00072503">
          <w:r>
            <w:t xml:space="preserve">If you’re ready to write, just click here and go to it! </w:t>
          </w:r>
        </w:p>
        <w:p w:rsidR="00D5622E" w:rsidRDefault="00072503">
          <w:r>
            <w:t xml:space="preserve">Or, if you want to customize the look of your letter, you can do that in almost no time… </w:t>
          </w:r>
        </w:p>
        <w:p w:rsidR="00D5622E" w:rsidRDefault="00072503">
          <w:r>
            <w:t xml:space="preserve">On </w:t>
          </w:r>
          <w:r>
            <w:t>the Design tab of the ribbon, check out the Themes, Colors, and Fonts galleries to preview different looks from a variety of choices. Then just click to apply one you like.</w:t>
          </w:r>
        </w:p>
        <w:p w:rsidR="00D5622E" w:rsidRDefault="00072503">
          <w:r>
            <w:t>Have company-branded colors and fonts? No problem. You can add your own combination</w:t>
          </w:r>
          <w:r>
            <w:t>. To add your own logo just right-click the placeholder logo, and then click Change Picture.</w:t>
          </w:r>
        </w:p>
        <w:p w:rsidR="00000000" w:rsidRDefault="00072503">
          <w:pPr>
            <w:pStyle w:val="F6A2F0FEDD2040ADB410486E697CA2F7"/>
          </w:pPr>
          <w:r>
            <w:t>If you love the look (and who wouldn’t?), see other templates under File, New that coordinate with this letter, including a résumé and a report. So, you can quickl</w:t>
          </w:r>
          <w:r>
            <w:t>y create a professional, branded look for your documents.</w:t>
          </w:r>
        </w:p>
      </w:docPartBody>
    </w:docPart>
    <w:docPart>
      <w:docPartPr>
        <w:name w:val="C7473A32E08343C99D1AF3175A15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D71F4-E935-4645-8FD3-6056F0BD12BE}"/>
      </w:docPartPr>
      <w:docPartBody>
        <w:p w:rsidR="00000000" w:rsidRDefault="00072503">
          <w:pPr>
            <w:pStyle w:val="C7473A32E08343C99D1AF3175A158367"/>
          </w:pPr>
          <w:r>
            <w:rPr>
              <w:b/>
              <w:bCs/>
            </w:rPr>
            <w:t>[Your Name]</w:t>
          </w:r>
        </w:p>
      </w:docPartBody>
    </w:docPart>
    <w:docPart>
      <w:docPartPr>
        <w:name w:val="A68DF7DB3BA34894B759D3CA06C52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AB6C4-062B-48A1-B399-180B0D0D0D46}"/>
      </w:docPartPr>
      <w:docPartBody>
        <w:p w:rsidR="00000000" w:rsidRDefault="00072503">
          <w:pPr>
            <w:pStyle w:val="A68DF7DB3BA34894B759D3CA06C52FE9"/>
          </w:pPr>
          <w:r>
            <w:t>[Your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03"/>
    <w:rsid w:val="0007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C1A0C4AFC248C394751C4BA046C3DF">
    <w:name w:val="57C1A0C4AFC248C394751C4BA046C3DF"/>
  </w:style>
  <w:style w:type="paragraph" w:customStyle="1" w:styleId="2B0068878B8346D3BD9A887A58223CFB">
    <w:name w:val="2B0068878B8346D3BD9A887A58223CFB"/>
  </w:style>
  <w:style w:type="paragraph" w:customStyle="1" w:styleId="9117AC04D024492A8A5DFAB9962F1405">
    <w:name w:val="9117AC04D024492A8A5DFAB9962F1405"/>
  </w:style>
  <w:style w:type="paragraph" w:customStyle="1" w:styleId="96DC8FD1F47948A1AB851D4715DBE9C6">
    <w:name w:val="96DC8FD1F47948A1AB851D4715DBE9C6"/>
  </w:style>
  <w:style w:type="paragraph" w:customStyle="1" w:styleId="F6A2F0FEDD2040ADB410486E697CA2F7">
    <w:name w:val="F6A2F0FEDD2040ADB410486E697CA2F7"/>
  </w:style>
  <w:style w:type="paragraph" w:customStyle="1" w:styleId="C7473A32E08343C99D1AF3175A158367">
    <w:name w:val="C7473A32E08343C99D1AF3175A158367"/>
  </w:style>
  <w:style w:type="paragraph" w:customStyle="1" w:styleId="A68DF7DB3BA34894B759D3CA06C52FE9">
    <w:name w:val="A68DF7DB3BA34894B759D3CA06C52FE9"/>
  </w:style>
  <w:style w:type="paragraph" w:customStyle="1" w:styleId="0003099F069C47E781B687791E078B17">
    <w:name w:val="0003099F069C47E781B687791E078B17"/>
  </w:style>
  <w:style w:type="paragraph" w:customStyle="1" w:styleId="ACB83BA31C5E4682A012A5A04841F8B7">
    <w:name w:val="ACB83BA31C5E4682A012A5A04841F8B7"/>
  </w:style>
  <w:style w:type="paragraph" w:customStyle="1" w:styleId="785CB6676445493BB3F414D00E0D0C70">
    <w:name w:val="785CB6676445493BB3F414D00E0D0C70"/>
  </w:style>
  <w:style w:type="paragraph" w:customStyle="1" w:styleId="296A4988A72E444CAE671FE61BE9B130">
    <w:name w:val="296A4988A72E444CAE671FE61BE9B130"/>
  </w:style>
  <w:style w:type="paragraph" w:customStyle="1" w:styleId="BCA59E45518744E59DF241A9D4E17929">
    <w:name w:val="BCA59E45518744E59DF241A9D4E17929"/>
  </w:style>
  <w:style w:type="paragraph" w:customStyle="1" w:styleId="4972C2A7160B4F3BBA2EF83402FF96AD">
    <w:name w:val="4972C2A7160B4F3BBA2EF83402FF9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(Timeless design).dotx</Template>
  <TotalTime>10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Melissa Cerebi</dc:creator>
  <cp:keywords/>
  <cp:lastModifiedBy>Cerebi, Melissa</cp:lastModifiedBy>
  <cp:revision>1</cp:revision>
  <dcterms:created xsi:type="dcterms:W3CDTF">2016-06-01T15:21:00Z</dcterms:created>
  <dcterms:modified xsi:type="dcterms:W3CDTF">2016-06-01T15:31:00Z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